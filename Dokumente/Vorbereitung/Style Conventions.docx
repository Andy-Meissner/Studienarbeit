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23B" w:rsidRPr="002E623B" w:rsidRDefault="002056BF" w:rsidP="002E623B">
      <w:pPr>
        <w:pStyle w:val="Titel"/>
        <w:sectPr w:rsidR="002E623B" w:rsidRPr="002E623B" w:rsidSect="002E62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134" w:left="1418" w:header="709" w:footer="709" w:gutter="0"/>
          <w:cols w:space="708"/>
          <w:vAlign w:val="center"/>
          <w:titlePg/>
          <w:docGrid w:linePitch="360"/>
        </w:sectPr>
      </w:pPr>
      <w:r>
        <w:t xml:space="preserve">Style </w:t>
      </w:r>
      <w:proofErr w:type="spellStart"/>
      <w:r>
        <w:t>Conventions</w:t>
      </w:r>
      <w:proofErr w:type="spellEnd"/>
    </w:p>
    <w:p w:rsidR="002E623B" w:rsidRDefault="0057382D" w:rsidP="002E623B">
      <w:pPr>
        <w:pStyle w:val="berschrift1"/>
      </w:pPr>
      <w:bookmarkStart w:id="0" w:name="_Toc506290305"/>
      <w:r>
        <w:lastRenderedPageBreak/>
        <w:t>Versionshistorie</w:t>
      </w:r>
      <w:bookmarkEnd w:id="0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90"/>
      </w:tblGrid>
      <w:tr w:rsidR="002E623B" w:rsidTr="00BE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FFFFFF" w:themeColor="background1"/>
            </w:tcBorders>
          </w:tcPr>
          <w:p w:rsidR="002E623B" w:rsidRDefault="00BE5EAA" w:rsidP="002E623B">
            <w:r>
              <w:t>Datum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6090" w:type="dxa"/>
            <w:tcBorders>
              <w:lef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EAA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5EAA" w:rsidRPr="00BE5EAA" w:rsidRDefault="00BE5EAA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EAA" w:rsidRPr="002E623B" w:rsidRDefault="00BE5EAA" w:rsidP="002E623B">
      <w: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4"/>
          <w:szCs w:val="24"/>
          <w:lang w:eastAsia="en-US"/>
        </w:rPr>
        <w:id w:val="-796068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EAA" w:rsidRDefault="00BE5EAA">
          <w:pPr>
            <w:pStyle w:val="Inhaltsverzeichnisberschrift"/>
          </w:pPr>
          <w:r>
            <w:t>Inhalt</w:t>
          </w:r>
        </w:p>
        <w:p w:rsidR="00EC1116" w:rsidRDefault="00BE5EA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290305" w:history="1">
            <w:r w:rsidR="00EC1116" w:rsidRPr="00BD677E">
              <w:rPr>
                <w:rStyle w:val="Hyperlink"/>
                <w:noProof/>
              </w:rPr>
              <w:t>Versionshistorie</w:t>
            </w:r>
            <w:r w:rsidR="00EC1116">
              <w:rPr>
                <w:noProof/>
                <w:webHidden/>
              </w:rPr>
              <w:tab/>
            </w:r>
            <w:r w:rsidR="00EC1116">
              <w:rPr>
                <w:noProof/>
                <w:webHidden/>
              </w:rPr>
              <w:fldChar w:fldCharType="begin"/>
            </w:r>
            <w:r w:rsidR="00EC1116">
              <w:rPr>
                <w:noProof/>
                <w:webHidden/>
              </w:rPr>
              <w:instrText xml:space="preserve"> PAGEREF _Toc506290305 \h </w:instrText>
            </w:r>
            <w:r w:rsidR="00EC1116">
              <w:rPr>
                <w:noProof/>
                <w:webHidden/>
              </w:rPr>
            </w:r>
            <w:r w:rsidR="00EC1116">
              <w:rPr>
                <w:noProof/>
                <w:webHidden/>
              </w:rPr>
              <w:fldChar w:fldCharType="separate"/>
            </w:r>
            <w:r w:rsidR="002056BF">
              <w:rPr>
                <w:noProof/>
                <w:webHidden/>
              </w:rPr>
              <w:t>2</w:t>
            </w:r>
            <w:r w:rsidR="00EC1116">
              <w:rPr>
                <w:noProof/>
                <w:webHidden/>
              </w:rPr>
              <w:fldChar w:fldCharType="end"/>
            </w:r>
          </w:hyperlink>
        </w:p>
        <w:p w:rsidR="00EC1116" w:rsidRDefault="00FF528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6290306" w:history="1">
            <w:r w:rsidR="00EC1116" w:rsidRPr="00BD677E">
              <w:rPr>
                <w:rStyle w:val="Hyperlink"/>
                <w:noProof/>
              </w:rPr>
              <w:t>Überschrift</w:t>
            </w:r>
            <w:r w:rsidR="00EC1116">
              <w:rPr>
                <w:noProof/>
                <w:webHidden/>
              </w:rPr>
              <w:tab/>
            </w:r>
            <w:r w:rsidR="00EC1116">
              <w:rPr>
                <w:noProof/>
                <w:webHidden/>
              </w:rPr>
              <w:fldChar w:fldCharType="begin"/>
            </w:r>
            <w:r w:rsidR="00EC1116">
              <w:rPr>
                <w:noProof/>
                <w:webHidden/>
              </w:rPr>
              <w:instrText xml:space="preserve"> PAGEREF _Toc506290306 \h </w:instrText>
            </w:r>
            <w:r w:rsidR="00EC1116">
              <w:rPr>
                <w:noProof/>
                <w:webHidden/>
              </w:rPr>
            </w:r>
            <w:r w:rsidR="00EC1116">
              <w:rPr>
                <w:noProof/>
                <w:webHidden/>
              </w:rPr>
              <w:fldChar w:fldCharType="separate"/>
            </w:r>
            <w:r w:rsidR="002056BF">
              <w:rPr>
                <w:noProof/>
                <w:webHidden/>
              </w:rPr>
              <w:t>4</w:t>
            </w:r>
            <w:r w:rsidR="00EC1116">
              <w:rPr>
                <w:noProof/>
                <w:webHidden/>
              </w:rPr>
              <w:fldChar w:fldCharType="end"/>
            </w:r>
          </w:hyperlink>
        </w:p>
        <w:p w:rsidR="00EC1116" w:rsidRDefault="00FF528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6290307" w:history="1">
            <w:r w:rsidR="00EC1116" w:rsidRPr="00BD677E">
              <w:rPr>
                <w:rStyle w:val="Hyperlink"/>
                <w:noProof/>
              </w:rPr>
              <w:t>Überschrift2</w:t>
            </w:r>
            <w:r w:rsidR="00EC1116">
              <w:rPr>
                <w:noProof/>
                <w:webHidden/>
              </w:rPr>
              <w:tab/>
            </w:r>
            <w:r w:rsidR="00EC1116">
              <w:rPr>
                <w:noProof/>
                <w:webHidden/>
              </w:rPr>
              <w:fldChar w:fldCharType="begin"/>
            </w:r>
            <w:r w:rsidR="00EC1116">
              <w:rPr>
                <w:noProof/>
                <w:webHidden/>
              </w:rPr>
              <w:instrText xml:space="preserve"> PAGEREF _Toc506290307 \h </w:instrText>
            </w:r>
            <w:r w:rsidR="00EC1116">
              <w:rPr>
                <w:noProof/>
                <w:webHidden/>
              </w:rPr>
            </w:r>
            <w:r w:rsidR="00EC1116">
              <w:rPr>
                <w:noProof/>
                <w:webHidden/>
              </w:rPr>
              <w:fldChar w:fldCharType="separate"/>
            </w:r>
            <w:r w:rsidR="002056BF">
              <w:rPr>
                <w:noProof/>
                <w:webHidden/>
              </w:rPr>
              <w:t>4</w:t>
            </w:r>
            <w:r w:rsidR="00EC1116">
              <w:rPr>
                <w:noProof/>
                <w:webHidden/>
              </w:rPr>
              <w:fldChar w:fldCharType="end"/>
            </w:r>
          </w:hyperlink>
        </w:p>
        <w:p w:rsidR="00EC1116" w:rsidRDefault="00FF5282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6290308" w:history="1">
            <w:r w:rsidR="00EC1116" w:rsidRPr="00BD677E">
              <w:rPr>
                <w:rStyle w:val="Hyperlink"/>
                <w:noProof/>
              </w:rPr>
              <w:t>Sub</w:t>
            </w:r>
            <w:r w:rsidR="00EC1116">
              <w:rPr>
                <w:noProof/>
                <w:webHidden/>
              </w:rPr>
              <w:tab/>
            </w:r>
            <w:r w:rsidR="00EC1116">
              <w:rPr>
                <w:noProof/>
                <w:webHidden/>
              </w:rPr>
              <w:fldChar w:fldCharType="begin"/>
            </w:r>
            <w:r w:rsidR="00EC1116">
              <w:rPr>
                <w:noProof/>
                <w:webHidden/>
              </w:rPr>
              <w:instrText xml:space="preserve"> PAGEREF _Toc506290308 \h </w:instrText>
            </w:r>
            <w:r w:rsidR="00EC1116">
              <w:rPr>
                <w:noProof/>
                <w:webHidden/>
              </w:rPr>
            </w:r>
            <w:r w:rsidR="00EC1116">
              <w:rPr>
                <w:noProof/>
                <w:webHidden/>
              </w:rPr>
              <w:fldChar w:fldCharType="separate"/>
            </w:r>
            <w:r w:rsidR="002056BF">
              <w:rPr>
                <w:noProof/>
                <w:webHidden/>
              </w:rPr>
              <w:t>4</w:t>
            </w:r>
            <w:r w:rsidR="00EC1116">
              <w:rPr>
                <w:noProof/>
                <w:webHidden/>
              </w:rPr>
              <w:fldChar w:fldCharType="end"/>
            </w:r>
          </w:hyperlink>
        </w:p>
        <w:p w:rsidR="00BE5EAA" w:rsidRDefault="00BE5EAA" w:rsidP="00BE5EA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E623B" w:rsidRPr="002E623B" w:rsidRDefault="00BE5EAA" w:rsidP="00BE5EAA">
      <w:r>
        <w:br w:type="page"/>
      </w:r>
    </w:p>
    <w:p w:rsidR="00FF2102" w:rsidRDefault="002056BF" w:rsidP="0057382D">
      <w:pPr>
        <w:pStyle w:val="berschrift1"/>
      </w:pPr>
      <w:r>
        <w:lastRenderedPageBreak/>
        <w:t>Ziel des Dokuments</w:t>
      </w:r>
    </w:p>
    <w:p w:rsidR="00FF2102" w:rsidRPr="00FF2102" w:rsidRDefault="002056BF" w:rsidP="00FF2102">
      <w:r>
        <w:t>Ziel des Dokuments ist es eine einheitliche Konvention für die Gestaltung des Codes für alle Beteiligten des Projekts zu vereinbaren</w:t>
      </w:r>
    </w:p>
    <w:p w:rsidR="00FF2102" w:rsidRDefault="002056BF" w:rsidP="00BE5EAA">
      <w:pPr>
        <w:pStyle w:val="berschrift1"/>
      </w:pPr>
      <w:r>
        <w:t>Konventionen</w:t>
      </w:r>
    </w:p>
    <w:p w:rsidR="002056BF" w:rsidRDefault="002056BF" w:rsidP="002056BF">
      <w:pPr>
        <w:pStyle w:val="berschrift2"/>
      </w:pPr>
      <w:r>
        <w:t>Funktionen</w:t>
      </w:r>
    </w:p>
    <w:p w:rsidR="002056BF" w:rsidRDefault="00171B72" w:rsidP="002056BF">
      <w:r>
        <w:t>Funktionen sind wie folgt aufgebaut:</w:t>
      </w:r>
    </w:p>
    <w:p w:rsidR="00327156" w:rsidRDefault="00327156" w:rsidP="002056BF"/>
    <w:p w:rsidR="002056BF" w:rsidRDefault="00327156" w:rsidP="002056BF">
      <w:proofErr w:type="spellStart"/>
      <w:r>
        <w:t>Function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2056BF">
        <w:t>Acc</w:t>
      </w:r>
      <w:r w:rsidR="00171B72">
        <w:t xml:space="preserve">ess </w:t>
      </w:r>
      <w:proofErr w:type="spellStart"/>
      <w:r w:rsidR="00171B72">
        <w:t>specififier</w:t>
      </w:r>
      <w:proofErr w:type="spellEnd"/>
      <w:r w:rsidR="00171B72">
        <w:t xml:space="preserve"> </w:t>
      </w:r>
      <w:r w:rsidR="00171B72">
        <w:sym w:font="Wingdings" w:char="F0E0"/>
      </w:r>
      <w:r w:rsidR="00171B72">
        <w:t xml:space="preserve"> Return type </w:t>
      </w:r>
      <w:r w:rsidR="00171B72">
        <w:sym w:font="Wingdings" w:char="F0E0"/>
      </w:r>
      <w:r w:rsidR="00171B72">
        <w:t xml:space="preserve"> </w:t>
      </w:r>
      <w:proofErr w:type="spellStart"/>
      <w:r w:rsidR="00171B72">
        <w:t>Function</w:t>
      </w:r>
      <w:proofErr w:type="spellEnd"/>
      <w:r w:rsidR="00171B72">
        <w:t xml:space="preserve"> </w:t>
      </w:r>
      <w:proofErr w:type="spellStart"/>
      <w:r w:rsidR="00171B72">
        <w:t>name</w:t>
      </w:r>
      <w:proofErr w:type="spellEnd"/>
      <w:r w:rsidR="00171B72">
        <w:t xml:space="preserve"> </w:t>
      </w:r>
      <w:r w:rsidR="00171B72">
        <w:sym w:font="Wingdings" w:char="F0E0"/>
      </w:r>
      <w:r w:rsidR="00171B72">
        <w:t xml:space="preserve"> Arguments </w:t>
      </w:r>
      <w:r w:rsidR="00171B72">
        <w:sym w:font="Wingdings" w:char="F0E0"/>
      </w:r>
      <w:r w:rsidR="00171B72">
        <w:t xml:space="preserve"> Body</w:t>
      </w:r>
    </w:p>
    <w:p w:rsidR="00327156" w:rsidRPr="002056BF" w:rsidRDefault="00327156" w:rsidP="002056BF"/>
    <w:p w:rsidR="00171B72" w:rsidRDefault="00171B72" w:rsidP="002056BF">
      <w:r>
        <w:t>Beispiel:</w:t>
      </w:r>
    </w:p>
    <w:p w:rsidR="002056BF" w:rsidRDefault="00171B72" w:rsidP="002056BF">
      <w:r w:rsidRPr="00171B72">
        <w:drawing>
          <wp:inline distT="0" distB="0" distL="0" distR="0" wp14:anchorId="15FD61AF" wp14:editId="44DD59C2">
            <wp:extent cx="3392271" cy="1457914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2271" cy="145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56" w:rsidRDefault="00327156" w:rsidP="002056BF"/>
    <w:p w:rsidR="002056BF" w:rsidRDefault="00327156" w:rsidP="002056BF">
      <w:r>
        <w:t>Style:</w:t>
      </w:r>
    </w:p>
    <w:p w:rsidR="00171B72" w:rsidRDefault="00171B72" w:rsidP="00171B72">
      <w:pPr>
        <w:pStyle w:val="Listenabsatz"/>
        <w:numPr>
          <w:ilvl w:val="0"/>
          <w:numId w:val="11"/>
        </w:numPr>
      </w:pPr>
      <w:r>
        <w:t xml:space="preserve">Der Funktionsname muss </w:t>
      </w:r>
      <w:proofErr w:type="spellStart"/>
      <w:r>
        <w:t>camelCase</w:t>
      </w:r>
      <w:proofErr w:type="spellEnd"/>
      <w:r>
        <w:t xml:space="preserve"> sein</w:t>
      </w:r>
    </w:p>
    <w:p w:rsidR="00171B72" w:rsidRDefault="00171B72" w:rsidP="00171B72">
      <w:pPr>
        <w:pStyle w:val="Listenabsatz"/>
        <w:numPr>
          <w:ilvl w:val="0"/>
          <w:numId w:val="11"/>
        </w:numPr>
      </w:pPr>
      <w:r>
        <w:t>Anfangsklammer muss in der selben Zeile wie Funktionsname sein</w:t>
      </w:r>
    </w:p>
    <w:p w:rsidR="00171B72" w:rsidRDefault="00171B72" w:rsidP="00171B72">
      <w:pPr>
        <w:pStyle w:val="Listenabsatz"/>
        <w:numPr>
          <w:ilvl w:val="0"/>
          <w:numId w:val="11"/>
        </w:numPr>
      </w:pPr>
      <w:r>
        <w:t>Endklammer in einer eigenen Zeile</w:t>
      </w:r>
    </w:p>
    <w:p w:rsidR="00327156" w:rsidRDefault="00327156" w:rsidP="00327156"/>
    <w:p w:rsidR="00327156" w:rsidRDefault="00327156" w:rsidP="00327156">
      <w:bookmarkStart w:id="1" w:name="_GoBack"/>
      <w:bookmarkEnd w:id="1"/>
      <w:r>
        <w:t>Dokumentation:</w:t>
      </w:r>
    </w:p>
    <w:p w:rsidR="00327156" w:rsidRDefault="00327156" w:rsidP="00327156">
      <w:pPr>
        <w:pStyle w:val="Listenabsatz"/>
        <w:numPr>
          <w:ilvl w:val="0"/>
          <w:numId w:val="12"/>
        </w:numPr>
      </w:pPr>
      <w:r>
        <w:t>Es muss kurz beschrieben werden, was die Funktion macht</w:t>
      </w:r>
    </w:p>
    <w:p w:rsidR="00327156" w:rsidRDefault="00327156" w:rsidP="00327156">
      <w:pPr>
        <w:pStyle w:val="Listenabsatz"/>
        <w:numPr>
          <w:ilvl w:val="0"/>
          <w:numId w:val="12"/>
        </w:numPr>
      </w:pPr>
      <w:r>
        <w:t>Argumente müssen kurz beschrieben werden</w:t>
      </w:r>
    </w:p>
    <w:p w:rsidR="00327156" w:rsidRDefault="00327156" w:rsidP="00327156">
      <w:pPr>
        <w:pStyle w:val="Listenabsatz"/>
        <w:numPr>
          <w:ilvl w:val="0"/>
          <w:numId w:val="12"/>
        </w:numPr>
      </w:pPr>
      <w:r>
        <w:t>Rückgabewert muss kurz beschrieben werden</w:t>
      </w:r>
    </w:p>
    <w:p w:rsidR="00171B72" w:rsidRPr="002056BF" w:rsidRDefault="00171B72" w:rsidP="002056BF"/>
    <w:sectPr w:rsidR="00171B72" w:rsidRPr="002056BF" w:rsidSect="002E623B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282" w:rsidRDefault="00FF5282" w:rsidP="00FF2102">
      <w:r>
        <w:separator/>
      </w:r>
    </w:p>
  </w:endnote>
  <w:endnote w:type="continuationSeparator" w:id="0">
    <w:p w:rsidR="00FF5282" w:rsidRDefault="00FF5282" w:rsidP="00FF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Default="0057382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Default="0057382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Default="005738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282" w:rsidRDefault="00FF5282" w:rsidP="00FF2102">
      <w:r>
        <w:separator/>
      </w:r>
    </w:p>
  </w:footnote>
  <w:footnote w:type="continuationSeparator" w:id="0">
    <w:p w:rsidR="00FF5282" w:rsidRDefault="00FF5282" w:rsidP="00FF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Default="0057382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E6A" w:rsidRPr="00FF2102" w:rsidRDefault="00B36E6A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B36E6A" w:rsidRPr="00FF2102" w:rsidRDefault="00B36E6A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B36E6A" w:rsidRPr="00FF2102" w:rsidRDefault="00B36E6A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B36E6A" w:rsidRPr="00FF2102" w:rsidRDefault="0057382D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Pr="002E623B" w:rsidRDefault="0057382D" w:rsidP="002E623B">
    <w:pPr>
      <w:rPr>
        <w:rFonts w:cstheme="minorHAns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23B" w:rsidRPr="00FF2102" w:rsidRDefault="002E623B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2E623B" w:rsidRPr="00FF2102" w:rsidRDefault="002E623B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1AF4"/>
    <w:multiLevelType w:val="hybridMultilevel"/>
    <w:tmpl w:val="8D3EED84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65282"/>
    <w:multiLevelType w:val="hybridMultilevel"/>
    <w:tmpl w:val="70224A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8662F3"/>
    <w:multiLevelType w:val="hybridMultilevel"/>
    <w:tmpl w:val="640A35AA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36896270"/>
    <w:multiLevelType w:val="hybridMultilevel"/>
    <w:tmpl w:val="380467A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4D9494B"/>
    <w:multiLevelType w:val="hybridMultilevel"/>
    <w:tmpl w:val="8AD0A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95E55"/>
    <w:multiLevelType w:val="hybridMultilevel"/>
    <w:tmpl w:val="FA46EFC4"/>
    <w:lvl w:ilvl="0" w:tplc="97B80A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73718"/>
    <w:multiLevelType w:val="hybridMultilevel"/>
    <w:tmpl w:val="B4301408"/>
    <w:lvl w:ilvl="0" w:tplc="2A56AADC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A262AD8"/>
    <w:multiLevelType w:val="hybridMultilevel"/>
    <w:tmpl w:val="DCCC1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60987A80"/>
    <w:multiLevelType w:val="hybridMultilevel"/>
    <w:tmpl w:val="9D787C78"/>
    <w:lvl w:ilvl="0" w:tplc="04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6C507F02"/>
    <w:multiLevelType w:val="hybridMultilevel"/>
    <w:tmpl w:val="2A6CCC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50EC1"/>
    <w:multiLevelType w:val="hybridMultilevel"/>
    <w:tmpl w:val="57EA1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8140B"/>
    <w:multiLevelType w:val="hybridMultilevel"/>
    <w:tmpl w:val="35C4F5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9"/>
  </w:num>
  <w:num w:numId="5">
    <w:abstractNumId w:val="2"/>
  </w:num>
  <w:num w:numId="6">
    <w:abstractNumId w:val="11"/>
  </w:num>
  <w:num w:numId="7">
    <w:abstractNumId w:val="6"/>
  </w:num>
  <w:num w:numId="8">
    <w:abstractNumId w:val="0"/>
  </w:num>
  <w:num w:numId="9">
    <w:abstractNumId w:val="10"/>
  </w:num>
  <w:num w:numId="10">
    <w:abstractNumId w:val="5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6BF"/>
    <w:rsid w:val="00121C1F"/>
    <w:rsid w:val="00171B72"/>
    <w:rsid w:val="001D2BB6"/>
    <w:rsid w:val="00201139"/>
    <w:rsid w:val="002056BF"/>
    <w:rsid w:val="00261615"/>
    <w:rsid w:val="002E623B"/>
    <w:rsid w:val="002F4214"/>
    <w:rsid w:val="00327156"/>
    <w:rsid w:val="003675A7"/>
    <w:rsid w:val="00375230"/>
    <w:rsid w:val="0042793B"/>
    <w:rsid w:val="00475874"/>
    <w:rsid w:val="004A348E"/>
    <w:rsid w:val="004C1FC9"/>
    <w:rsid w:val="004C48E9"/>
    <w:rsid w:val="004D1B41"/>
    <w:rsid w:val="00502733"/>
    <w:rsid w:val="00555661"/>
    <w:rsid w:val="0057382D"/>
    <w:rsid w:val="00575012"/>
    <w:rsid w:val="005D2774"/>
    <w:rsid w:val="00785615"/>
    <w:rsid w:val="007F2D38"/>
    <w:rsid w:val="008664A9"/>
    <w:rsid w:val="008D5B43"/>
    <w:rsid w:val="00981E73"/>
    <w:rsid w:val="00A54657"/>
    <w:rsid w:val="00B36E6A"/>
    <w:rsid w:val="00B73944"/>
    <w:rsid w:val="00BE5EAA"/>
    <w:rsid w:val="00BE6015"/>
    <w:rsid w:val="00CC399F"/>
    <w:rsid w:val="00E66C29"/>
    <w:rsid w:val="00EC1116"/>
    <w:rsid w:val="00EC3B20"/>
    <w:rsid w:val="00FF210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7573F"/>
  <w15:chartTrackingRefBased/>
  <w15:docId w15:val="{2409F192-14C9-40BD-8693-CDEA19AA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7382D"/>
    <w:pPr>
      <w:spacing w:before="40" w:after="80" w:line="360" w:lineRule="auto"/>
      <w:contextualSpacing/>
      <w:jc w:val="both"/>
    </w:pPr>
    <w:rPr>
      <w:rFonts w:ascii="Century Gothic" w:hAnsi="Century Gothic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EAA"/>
    <w:pPr>
      <w:keepNext/>
      <w:keepLines/>
      <w:spacing w:before="240" w:after="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EAA"/>
    <w:pPr>
      <w:keepNext/>
      <w:keepLines/>
      <w:spacing w:after="160" w:line="240" w:lineRule="auto"/>
      <w:jc w:val="left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2102"/>
    <w:pPr>
      <w:ind w:left="720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2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2102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02"/>
  </w:style>
  <w:style w:type="paragraph" w:styleId="Fuzeile">
    <w:name w:val="footer"/>
    <w:basedOn w:val="Standard"/>
    <w:link w:val="Fu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02"/>
  </w:style>
  <w:style w:type="character" w:customStyle="1" w:styleId="berschrift1Zchn">
    <w:name w:val="Überschrift 1 Zchn"/>
    <w:basedOn w:val="Absatz-Standardschriftart"/>
    <w:link w:val="berschrift1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7382D"/>
    <w:pPr>
      <w:spacing w:before="320" w:after="160" w:line="240" w:lineRule="auto"/>
      <w:jc w:val="center"/>
    </w:pPr>
    <w:rPr>
      <w:rFonts w:eastAsiaTheme="majorEastAsia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82D"/>
    <w:rPr>
      <w:rFonts w:ascii="Century Gothic" w:eastAsiaTheme="majorEastAsia" w:hAnsi="Century Gothic" w:cstheme="majorBidi"/>
      <w:color w:val="2F5496" w:themeColor="accent1" w:themeShade="BF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E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E62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5EAA"/>
    <w:pPr>
      <w:spacing w:after="0" w:line="259" w:lineRule="auto"/>
      <w:contextualSpacing w:val="0"/>
      <w:jc w:val="left"/>
      <w:outlineLvl w:val="9"/>
    </w:pPr>
    <w:rPr>
      <w:rFonts w:asciiTheme="majorHAnsi" w:hAnsiTheme="majorHAnsi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5EA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E5EA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2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EA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ienarbeit\Studienarbeit_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6392A-55E1-4391-8D41-8519C8D05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Studienarbeit_Vorlage.dotx</Template>
  <TotalTime>0</TotalTime>
  <Pages>1</Pages>
  <Words>143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Meissner</dc:creator>
  <cp:keywords/>
  <dc:description/>
  <cp:lastModifiedBy>Andy Meissner</cp:lastModifiedBy>
  <cp:revision>2</cp:revision>
  <cp:lastPrinted>2017-12-06T22:52:00Z</cp:lastPrinted>
  <dcterms:created xsi:type="dcterms:W3CDTF">2018-02-13T12:05:00Z</dcterms:created>
  <dcterms:modified xsi:type="dcterms:W3CDTF">2018-02-13T12:31:00Z</dcterms:modified>
</cp:coreProperties>
</file>