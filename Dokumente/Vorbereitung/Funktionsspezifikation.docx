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3B" w:rsidRPr="002E623B" w:rsidRDefault="00673E28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Funktionsspezifikation</w:t>
      </w:r>
    </w:p>
    <w:p w:rsidR="002E623B" w:rsidRDefault="0057382D" w:rsidP="002E623B">
      <w:pPr>
        <w:pStyle w:val="berschrift1"/>
      </w:pPr>
      <w:bookmarkStart w:id="0" w:name="_Toc507182491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17227C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82491" w:history="1">
            <w:r w:rsidR="0017227C" w:rsidRPr="00C40BAE">
              <w:rPr>
                <w:rStyle w:val="Hyperlink"/>
                <w:noProof/>
              </w:rPr>
              <w:t>Versionshistorie</w:t>
            </w:r>
            <w:r w:rsidR="0017227C">
              <w:rPr>
                <w:noProof/>
                <w:webHidden/>
              </w:rPr>
              <w:tab/>
            </w:r>
            <w:r w:rsidR="0017227C">
              <w:rPr>
                <w:noProof/>
                <w:webHidden/>
              </w:rPr>
              <w:fldChar w:fldCharType="begin"/>
            </w:r>
            <w:r w:rsidR="0017227C">
              <w:rPr>
                <w:noProof/>
                <w:webHidden/>
              </w:rPr>
              <w:instrText xml:space="preserve"> PAGEREF _Toc507182491 \h </w:instrText>
            </w:r>
            <w:r w:rsidR="0017227C">
              <w:rPr>
                <w:noProof/>
                <w:webHidden/>
              </w:rPr>
            </w:r>
            <w:r w:rsidR="0017227C">
              <w:rPr>
                <w:noProof/>
                <w:webHidden/>
              </w:rPr>
              <w:fldChar w:fldCharType="separate"/>
            </w:r>
            <w:r w:rsidR="0017227C">
              <w:rPr>
                <w:noProof/>
                <w:webHidden/>
              </w:rPr>
              <w:t>2</w:t>
            </w:r>
            <w:r w:rsidR="0017227C">
              <w:rPr>
                <w:noProof/>
                <w:webHidden/>
              </w:rPr>
              <w:fldChar w:fldCharType="end"/>
            </w:r>
          </w:hyperlink>
        </w:p>
        <w:p w:rsidR="0017227C" w:rsidRDefault="0017227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82492" w:history="1">
            <w:r w:rsidRPr="00C40BAE">
              <w:rPr>
                <w:rStyle w:val="Hyperlink"/>
                <w:noProof/>
              </w:rPr>
              <w:t>Funktional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27C" w:rsidRDefault="0017227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82493" w:history="1">
            <w:r w:rsidRPr="00C40BA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C40BAE">
              <w:rPr>
                <w:rStyle w:val="Hyperlink"/>
                <w:noProof/>
              </w:rPr>
              <w:t>Foto aufnehmen: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27C" w:rsidRDefault="0017227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82494" w:history="1">
            <w:r w:rsidRPr="00C40BA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C40BAE">
              <w:rPr>
                <w:rStyle w:val="Hyperlink"/>
                <w:noProof/>
              </w:rPr>
              <w:t>Text erkennen: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27C" w:rsidRDefault="0017227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82495" w:history="1">
            <w:r w:rsidRPr="00C40BA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C40BAE">
              <w:rPr>
                <w:rStyle w:val="Hyperlink"/>
                <w:noProof/>
              </w:rPr>
              <w:t>Menüleiste öffnen: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27C" w:rsidRDefault="0017227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82496" w:history="1">
            <w:r w:rsidRPr="00C40BA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C40BAE">
              <w:rPr>
                <w:rStyle w:val="Hyperlink"/>
                <w:noProof/>
              </w:rPr>
              <w:t>About-Informationen öffnen: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27C" w:rsidRDefault="0017227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82497" w:history="1">
            <w:r w:rsidRPr="00C40BA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C40BAE">
              <w:rPr>
                <w:rStyle w:val="Hyperlink"/>
                <w:noProof/>
              </w:rPr>
              <w:t>Archivansicht öffnen: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27C" w:rsidRDefault="0017227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82498" w:history="1">
            <w:r w:rsidRPr="00C40BA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C40BAE">
              <w:rPr>
                <w:rStyle w:val="Hyperlink"/>
                <w:noProof/>
              </w:rPr>
              <w:t>Favoritenansicht öffnen: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27C" w:rsidRDefault="0017227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82499" w:history="1">
            <w:r w:rsidRPr="00C40BA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C40BAE">
              <w:rPr>
                <w:rStyle w:val="Hyperlink"/>
                <w:noProof/>
              </w:rPr>
              <w:t>Kameraansicht öffnen: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27C" w:rsidRDefault="0017227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82500" w:history="1">
            <w:r w:rsidRPr="00C40BAE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C40BAE">
              <w:rPr>
                <w:rStyle w:val="Hyperlink"/>
                <w:noProof/>
              </w:rPr>
              <w:t>Listenpunkt löschen: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27C" w:rsidRDefault="0017227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82501" w:history="1">
            <w:r w:rsidRPr="00C40BAE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C40BAE">
              <w:rPr>
                <w:rStyle w:val="Hyperlink"/>
                <w:noProof/>
              </w:rPr>
              <w:t>Listenpunkt favorisieren/ entfavorisieren: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27C" w:rsidRDefault="0017227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82502" w:history="1">
            <w:r w:rsidRPr="00C40BAE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C40BAE">
              <w:rPr>
                <w:rStyle w:val="Hyperlink"/>
                <w:noProof/>
              </w:rPr>
              <w:t>Listenpunkt bearbeiten: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27C" w:rsidRDefault="0017227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82503" w:history="1">
            <w:r w:rsidRPr="00C40BAE">
              <w:rPr>
                <w:rStyle w:val="Hyperlink"/>
                <w:noProof/>
              </w:rPr>
              <w:t>Nicht-Funktional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27C" w:rsidRDefault="0017227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82504" w:history="1">
            <w:r w:rsidRPr="00C40BA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C40BAE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27C" w:rsidRDefault="0017227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82505" w:history="1">
            <w:r w:rsidRPr="00C40BA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C40BAE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27C" w:rsidRDefault="0017227C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82506" w:history="1">
            <w:r w:rsidRPr="00C40BA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de-DE"/>
              </w:rPr>
              <w:tab/>
            </w:r>
            <w:r w:rsidRPr="00C40BAE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FF2102" w:rsidRDefault="00673E28" w:rsidP="0057382D">
      <w:pPr>
        <w:pStyle w:val="berschrift1"/>
      </w:pPr>
      <w:bookmarkStart w:id="1" w:name="_Toc507182492"/>
      <w:r>
        <w:lastRenderedPageBreak/>
        <w:t>Funktional</w:t>
      </w:r>
      <w:bookmarkEnd w:id="1"/>
      <w:r>
        <w:tab/>
      </w:r>
    </w:p>
    <w:p w:rsidR="00FF2102" w:rsidRPr="00815F2E" w:rsidRDefault="00673E28" w:rsidP="00505829">
      <w:pPr>
        <w:pStyle w:val="berschrift2"/>
        <w:numPr>
          <w:ilvl w:val="0"/>
          <w:numId w:val="12"/>
        </w:numPr>
      </w:pPr>
      <w:bookmarkStart w:id="2" w:name="_Toc507182493"/>
      <w:r w:rsidRPr="00815F2E">
        <w:t>Foto aufnehmen:</w:t>
      </w:r>
      <w:bookmarkEnd w:id="2"/>
    </w:p>
    <w:p w:rsidR="00673E28" w:rsidRDefault="009C4474" w:rsidP="00815F2E">
      <w:pPr>
        <w:ind w:left="360"/>
      </w:pPr>
      <w:r>
        <w:t>Über einen zentralen Button kann in der Kameraansicht ein Bild aufgenommen werden. Dieses Bild kann entweder auf Überweisungsdaten untersucht oder verworfen werden.</w:t>
      </w:r>
    </w:p>
    <w:p w:rsidR="00673E28" w:rsidRPr="00815F2E" w:rsidRDefault="00673E28" w:rsidP="00505829">
      <w:pPr>
        <w:pStyle w:val="berschrift2"/>
        <w:numPr>
          <w:ilvl w:val="0"/>
          <w:numId w:val="12"/>
        </w:numPr>
      </w:pPr>
      <w:bookmarkStart w:id="3" w:name="_Toc507182494"/>
      <w:r w:rsidRPr="00815F2E">
        <w:t>Text erkennen:</w:t>
      </w:r>
      <w:bookmarkEnd w:id="3"/>
    </w:p>
    <w:p w:rsidR="00673E28" w:rsidRDefault="009C4474" w:rsidP="009C4474">
      <w:pPr>
        <w:ind w:left="360"/>
      </w:pPr>
      <w:r>
        <w:t>Ein aufgenommenes Bild kann mit Texterkennung analysiert werden. Dabei werden erst der rohe Text mit OCR-Methoden erkannt und dann mit String Analyse und Zuordnun</w:t>
      </w:r>
      <w:r w:rsidR="0017227C">
        <w:t>gsbibliotheken auf Überweisungsd</w:t>
      </w:r>
      <w:r>
        <w:t>aten untersucht.</w:t>
      </w:r>
    </w:p>
    <w:p w:rsidR="00673E28" w:rsidRPr="00815F2E" w:rsidRDefault="00673E28" w:rsidP="00505829">
      <w:pPr>
        <w:pStyle w:val="berschrift2"/>
        <w:numPr>
          <w:ilvl w:val="0"/>
          <w:numId w:val="12"/>
        </w:numPr>
      </w:pPr>
      <w:bookmarkStart w:id="4" w:name="_Toc507182495"/>
      <w:r w:rsidRPr="00815F2E">
        <w:t>Menüleiste öffnen:</w:t>
      </w:r>
      <w:bookmarkEnd w:id="4"/>
    </w:p>
    <w:p w:rsidR="00673E28" w:rsidRDefault="009C4474" w:rsidP="009C4474">
      <w:pPr>
        <w:ind w:left="360"/>
      </w:pPr>
      <w:r>
        <w:t>Es soll in jeder Ansicht der Applikation das Menu geöffnet werden</w:t>
      </w:r>
      <w:r w:rsidR="0017227C">
        <w:t xml:space="preserve"> können</w:t>
      </w:r>
      <w:bookmarkStart w:id="5" w:name="_GoBack"/>
      <w:bookmarkEnd w:id="5"/>
      <w:r>
        <w:t>. Über das Menü können alle anderen Ansichten erreicht werden.</w:t>
      </w:r>
    </w:p>
    <w:p w:rsidR="00673E28" w:rsidRPr="00815F2E" w:rsidRDefault="00673E28" w:rsidP="00505829">
      <w:pPr>
        <w:pStyle w:val="berschrift2"/>
        <w:numPr>
          <w:ilvl w:val="0"/>
          <w:numId w:val="12"/>
        </w:numPr>
      </w:pPr>
      <w:bookmarkStart w:id="6" w:name="_Toc507182496"/>
      <w:proofErr w:type="spellStart"/>
      <w:r w:rsidRPr="00815F2E">
        <w:t>About</w:t>
      </w:r>
      <w:proofErr w:type="spellEnd"/>
      <w:r w:rsidRPr="00815F2E">
        <w:t>-Informationen öffnen:</w:t>
      </w:r>
      <w:bookmarkEnd w:id="6"/>
    </w:p>
    <w:p w:rsidR="00673E28" w:rsidRDefault="009C4474" w:rsidP="009C4474">
      <w:pPr>
        <w:ind w:left="360"/>
      </w:pPr>
      <w:r>
        <w:t xml:space="preserve">In der Menüansicht können die </w:t>
      </w:r>
      <w:proofErr w:type="spellStart"/>
      <w:r>
        <w:t>About</w:t>
      </w:r>
      <w:proofErr w:type="spellEnd"/>
      <w:r>
        <w:t>-Informationen geöffnet werden. Hier sind Informationen zu den Entwicklern und der benutzten Technologien zu finden.</w:t>
      </w:r>
    </w:p>
    <w:p w:rsidR="00673E28" w:rsidRDefault="00673E28" w:rsidP="00505829">
      <w:pPr>
        <w:pStyle w:val="berschrift2"/>
        <w:numPr>
          <w:ilvl w:val="0"/>
          <w:numId w:val="12"/>
        </w:numPr>
      </w:pPr>
      <w:bookmarkStart w:id="7" w:name="_Toc507182497"/>
      <w:r w:rsidRPr="00815F2E">
        <w:t>Archivansicht öffnen</w:t>
      </w:r>
      <w:r w:rsidR="009C4474">
        <w:t>:</w:t>
      </w:r>
      <w:bookmarkEnd w:id="7"/>
    </w:p>
    <w:p w:rsidR="00673E28" w:rsidRDefault="009C4474" w:rsidP="00905D00">
      <w:pPr>
        <w:ind w:left="360"/>
      </w:pPr>
      <w:r>
        <w:t xml:space="preserve">Über das Menü kann das Archiv geöffnet werden. Hier werden alle </w:t>
      </w:r>
      <w:r w:rsidR="00905D00">
        <w:t>Aufnahmen in einer Liste gespeichert, bestehend aus Titel und Datum.</w:t>
      </w:r>
    </w:p>
    <w:p w:rsidR="00673E28" w:rsidRPr="00815F2E" w:rsidRDefault="00673E28" w:rsidP="00505829">
      <w:pPr>
        <w:pStyle w:val="berschrift2"/>
        <w:numPr>
          <w:ilvl w:val="0"/>
          <w:numId w:val="12"/>
        </w:numPr>
      </w:pPr>
      <w:bookmarkStart w:id="8" w:name="_Toc507182498"/>
      <w:r w:rsidRPr="00815F2E">
        <w:t>Favoritenansicht öffnen:</w:t>
      </w:r>
      <w:bookmarkEnd w:id="8"/>
    </w:p>
    <w:p w:rsidR="00673E28" w:rsidRDefault="00905D00" w:rsidP="00905D00">
      <w:pPr>
        <w:ind w:left="360"/>
      </w:pPr>
      <w:r>
        <w:t xml:space="preserve">Über das Menü kann die Favoritenansicht angezeigt werden. </w:t>
      </w:r>
    </w:p>
    <w:p w:rsidR="00673E28" w:rsidRPr="00815F2E" w:rsidRDefault="00673E28" w:rsidP="00505829">
      <w:pPr>
        <w:pStyle w:val="berschrift2"/>
        <w:numPr>
          <w:ilvl w:val="0"/>
          <w:numId w:val="12"/>
        </w:numPr>
      </w:pPr>
      <w:bookmarkStart w:id="9" w:name="_Toc507182499"/>
      <w:r w:rsidRPr="00815F2E">
        <w:t>Kameraansicht öffnen:</w:t>
      </w:r>
      <w:bookmarkEnd w:id="9"/>
    </w:p>
    <w:p w:rsidR="00673E28" w:rsidRDefault="00584CCB" w:rsidP="00584CCB">
      <w:pPr>
        <w:ind w:left="360"/>
      </w:pPr>
      <w:r>
        <w:t xml:space="preserve">Über das Menü kann die Favoritenansicht angezeigt werden. </w:t>
      </w:r>
    </w:p>
    <w:p w:rsidR="00673E28" w:rsidRPr="00815F2E" w:rsidRDefault="002814F5" w:rsidP="00505829">
      <w:pPr>
        <w:pStyle w:val="berschrift2"/>
        <w:numPr>
          <w:ilvl w:val="0"/>
          <w:numId w:val="12"/>
        </w:numPr>
      </w:pPr>
      <w:bookmarkStart w:id="10" w:name="_Toc507182500"/>
      <w:r w:rsidRPr="00815F2E">
        <w:t>Listenpunkt löschen:</w:t>
      </w:r>
      <w:bookmarkEnd w:id="10"/>
    </w:p>
    <w:p w:rsidR="002814F5" w:rsidRDefault="00584CCB" w:rsidP="00584CCB">
      <w:pPr>
        <w:ind w:left="360"/>
      </w:pPr>
      <w:r>
        <w:t>Im Archiv können Aufnahmen gelöscht werden</w:t>
      </w:r>
    </w:p>
    <w:p w:rsidR="00F1030C" w:rsidRDefault="002814F5" w:rsidP="00F1030C">
      <w:pPr>
        <w:pStyle w:val="berschrift2"/>
        <w:numPr>
          <w:ilvl w:val="0"/>
          <w:numId w:val="12"/>
        </w:numPr>
      </w:pPr>
      <w:bookmarkStart w:id="11" w:name="_Toc507182501"/>
      <w:r w:rsidRPr="00815F2E">
        <w:lastRenderedPageBreak/>
        <w:t xml:space="preserve">Listenpunkt </w:t>
      </w:r>
      <w:r w:rsidR="00815F2E">
        <w:t>favorisieren</w:t>
      </w:r>
      <w:r w:rsidR="00584CCB">
        <w:t xml:space="preserve">/ </w:t>
      </w:r>
      <w:proofErr w:type="spellStart"/>
      <w:r w:rsidR="00584CCB">
        <w:t>entfavorisieren</w:t>
      </w:r>
      <w:proofErr w:type="spellEnd"/>
      <w:r w:rsidR="00815F2E">
        <w:t>:</w:t>
      </w:r>
      <w:bookmarkEnd w:id="11"/>
    </w:p>
    <w:p w:rsidR="00D517E5" w:rsidRPr="00D517E5" w:rsidRDefault="00584CCB" w:rsidP="00584CCB">
      <w:pPr>
        <w:ind w:left="360"/>
      </w:pPr>
      <w:r>
        <w:t>Ein</w:t>
      </w:r>
      <w:r w:rsidR="003620AF">
        <w:t>e</w:t>
      </w:r>
      <w:r>
        <w:t xml:space="preserve"> Aufnahme/Archivlistenpunkt kann favorisiert werden oder </w:t>
      </w:r>
      <w:proofErr w:type="spellStart"/>
      <w:r>
        <w:t>entfavo</w:t>
      </w:r>
      <w:r w:rsidR="003620AF">
        <w:t>risiert</w:t>
      </w:r>
      <w:proofErr w:type="spellEnd"/>
      <w:r w:rsidR="003620AF">
        <w:t xml:space="preserve"> werden.</w:t>
      </w:r>
    </w:p>
    <w:p w:rsidR="00F1030C" w:rsidRDefault="00F1030C" w:rsidP="00F1030C">
      <w:pPr>
        <w:pStyle w:val="berschrift2"/>
        <w:numPr>
          <w:ilvl w:val="0"/>
          <w:numId w:val="12"/>
        </w:numPr>
      </w:pPr>
      <w:bookmarkStart w:id="12" w:name="_Toc507182502"/>
      <w:r>
        <w:t>Listenpunkt bearbeiten:</w:t>
      </w:r>
      <w:bookmarkEnd w:id="12"/>
    </w:p>
    <w:p w:rsidR="00815F2E" w:rsidRPr="003620AF" w:rsidRDefault="003620AF" w:rsidP="003620AF">
      <w:pPr>
        <w:ind w:left="360"/>
      </w:pPr>
      <w:r>
        <w:t>Die erkannten Daten eines Listenpunktes, wie zum Beispiel Titel oder IBAN, können bearbeitet werden, sollten Fehler bei der Erkennung aufgetreten sein.</w:t>
      </w:r>
    </w:p>
    <w:p w:rsidR="003620AF" w:rsidRDefault="00673E28" w:rsidP="003620AF">
      <w:pPr>
        <w:pStyle w:val="berschrift1"/>
      </w:pPr>
      <w:bookmarkStart w:id="13" w:name="_Toc507182503"/>
      <w:r>
        <w:t>Nicht-Funktional</w:t>
      </w:r>
      <w:bookmarkEnd w:id="13"/>
    </w:p>
    <w:p w:rsidR="00934328" w:rsidRDefault="003620AF" w:rsidP="00934328">
      <w:pPr>
        <w:pStyle w:val="berschrift2"/>
        <w:numPr>
          <w:ilvl w:val="0"/>
          <w:numId w:val="15"/>
        </w:numPr>
      </w:pPr>
      <w:bookmarkStart w:id="14" w:name="_Toc507182504"/>
      <w:r>
        <w:t>Datenbank</w:t>
      </w:r>
      <w:bookmarkEnd w:id="14"/>
    </w:p>
    <w:p w:rsidR="00D753C6" w:rsidRPr="00D753C6" w:rsidRDefault="00D753C6" w:rsidP="004136AB">
      <w:pPr>
        <w:ind w:left="708"/>
      </w:pPr>
      <w:r>
        <w:t>Die Datenbank soll keine redundanten Daten enthalten. (3.te Normalform)</w:t>
      </w:r>
    </w:p>
    <w:p w:rsidR="005E26E9" w:rsidRDefault="00934328" w:rsidP="005E26E9">
      <w:pPr>
        <w:pStyle w:val="berschrift2"/>
        <w:numPr>
          <w:ilvl w:val="0"/>
          <w:numId w:val="15"/>
        </w:numPr>
      </w:pPr>
      <w:bookmarkStart w:id="15" w:name="_Toc507182505"/>
      <w:r>
        <w:t>Performance</w:t>
      </w:r>
      <w:bookmarkEnd w:id="15"/>
    </w:p>
    <w:p w:rsidR="005E26E9" w:rsidRPr="005E26E9" w:rsidRDefault="00373D92" w:rsidP="00373D92">
      <w:pPr>
        <w:ind w:left="708"/>
      </w:pPr>
      <w:r>
        <w:t xml:space="preserve">Die Reaktionszeiten der </w:t>
      </w:r>
      <w:r w:rsidR="00D753C6">
        <w:t xml:space="preserve">interaktiven Elemente sollen unter zwei Sekunden liegen. Die Anwendung darf nicht einfrieren, sondern muss immer </w:t>
      </w:r>
      <w:proofErr w:type="spellStart"/>
      <w:r w:rsidR="00D753C6">
        <w:t>responsive</w:t>
      </w:r>
      <w:proofErr w:type="spellEnd"/>
      <w:r w:rsidR="00D753C6">
        <w:t xml:space="preserve"> sein. (Beim Laden von Daten)</w:t>
      </w:r>
    </w:p>
    <w:p w:rsidR="005E26E9" w:rsidRPr="005E26E9" w:rsidRDefault="005E26E9" w:rsidP="005E26E9">
      <w:pPr>
        <w:pStyle w:val="berschrift2"/>
        <w:numPr>
          <w:ilvl w:val="0"/>
          <w:numId w:val="15"/>
        </w:numPr>
      </w:pPr>
      <w:bookmarkStart w:id="16" w:name="_Toc507182506"/>
      <w:r>
        <w:t>Usability</w:t>
      </w:r>
      <w:bookmarkEnd w:id="16"/>
    </w:p>
    <w:p w:rsidR="003620AF" w:rsidRDefault="00373D92" w:rsidP="00373D92">
      <w:pPr>
        <w:ind w:left="708"/>
      </w:pPr>
      <w:r>
        <w:t>Die Anwendung soll überschaubar sein und intuitiv sein.</w:t>
      </w:r>
    </w:p>
    <w:p w:rsidR="00373D92" w:rsidRPr="003620AF" w:rsidRDefault="00373D92" w:rsidP="00373D92">
      <w:pPr>
        <w:ind w:left="708"/>
      </w:pPr>
      <w:r>
        <w:t>Es soll eine flache Hierarchie implementiert werden.</w:t>
      </w:r>
    </w:p>
    <w:sectPr w:rsidR="00373D92" w:rsidRPr="003620AF" w:rsidSect="002E62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846" w:rsidRDefault="00A86846" w:rsidP="00FF2102">
      <w:r>
        <w:separator/>
      </w:r>
    </w:p>
  </w:endnote>
  <w:endnote w:type="continuationSeparator" w:id="0">
    <w:p w:rsidR="00A86846" w:rsidRDefault="00A86846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328" w:rsidRDefault="009343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328" w:rsidRDefault="009343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328" w:rsidRDefault="009343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846" w:rsidRDefault="00A86846" w:rsidP="00FF2102">
      <w:r>
        <w:separator/>
      </w:r>
    </w:p>
  </w:footnote>
  <w:footnote w:type="continuationSeparator" w:id="0">
    <w:p w:rsidR="00A86846" w:rsidRDefault="00A86846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328" w:rsidRDefault="009343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328" w:rsidRPr="00FF2102" w:rsidRDefault="00934328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934328" w:rsidRPr="00FF2102" w:rsidRDefault="00934328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 xml:space="preserve">Giuseppe </w:t>
    </w:r>
    <w:proofErr w:type="spellStart"/>
    <w:r w:rsidRPr="00FF2102">
      <w:rPr>
        <w:rFonts w:cstheme="minorHAnsi"/>
        <w:sz w:val="22"/>
        <w:szCs w:val="22"/>
      </w:rPr>
      <w:t>Sansone</w:t>
    </w:r>
    <w:proofErr w:type="spellEnd"/>
    <w:r w:rsidRPr="00FF2102">
      <w:rPr>
        <w:rFonts w:cstheme="minorHAnsi"/>
        <w:sz w:val="22"/>
        <w:szCs w:val="22"/>
      </w:rPr>
      <w:t>, Andy Meissner</w:t>
    </w:r>
  </w:p>
  <w:p w:rsidR="00934328" w:rsidRPr="00FF2102" w:rsidRDefault="00934328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934328" w:rsidRPr="00FF2102" w:rsidRDefault="00934328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328" w:rsidRPr="002E623B" w:rsidRDefault="00934328" w:rsidP="002E623B">
    <w:pPr>
      <w:rPr>
        <w:rFonts w:cstheme="minorHAns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328" w:rsidRPr="00FF2102" w:rsidRDefault="00934328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934328" w:rsidRPr="00FF2102" w:rsidRDefault="00934328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 xml:space="preserve">Giuseppe </w:t>
    </w:r>
    <w:proofErr w:type="spellStart"/>
    <w:r w:rsidRPr="00FF2102">
      <w:rPr>
        <w:rFonts w:cstheme="minorHAnsi"/>
        <w:sz w:val="22"/>
        <w:szCs w:val="22"/>
      </w:rPr>
      <w:t>Sansone</w:t>
    </w:r>
    <w:proofErr w:type="spellEnd"/>
    <w:r w:rsidRPr="00FF2102">
      <w:rPr>
        <w:rFonts w:cstheme="minorHAnsi"/>
        <w:sz w:val="22"/>
        <w:szCs w:val="22"/>
      </w:rPr>
      <w:t>, Andy Meissner</w:t>
    </w:r>
  </w:p>
  <w:p w:rsidR="00934328" w:rsidRPr="00FF2102" w:rsidRDefault="00934328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934328" w:rsidRPr="00FF2102" w:rsidRDefault="00934328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A7418"/>
    <w:multiLevelType w:val="hybridMultilevel"/>
    <w:tmpl w:val="3CB65B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17F45"/>
    <w:multiLevelType w:val="hybridMultilevel"/>
    <w:tmpl w:val="1EF2A8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5" w15:restartNumberingAfterBreak="0">
    <w:nsid w:val="54946DC0"/>
    <w:multiLevelType w:val="hybridMultilevel"/>
    <w:tmpl w:val="1EF2A8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87853"/>
    <w:multiLevelType w:val="hybridMultilevel"/>
    <w:tmpl w:val="5336CB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593F"/>
    <w:multiLevelType w:val="hybridMultilevel"/>
    <w:tmpl w:val="F9E672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14"/>
  </w:num>
  <w:num w:numId="7">
    <w:abstractNumId w:val="8"/>
  </w:num>
  <w:num w:numId="8">
    <w:abstractNumId w:val="0"/>
  </w:num>
  <w:num w:numId="9">
    <w:abstractNumId w:val="13"/>
  </w:num>
  <w:num w:numId="10">
    <w:abstractNumId w:val="7"/>
  </w:num>
  <w:num w:numId="11">
    <w:abstractNumId w:val="1"/>
  </w:num>
  <w:num w:numId="12">
    <w:abstractNumId w:val="2"/>
  </w:num>
  <w:num w:numId="13">
    <w:abstractNumId w:val="11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28"/>
    <w:rsid w:val="00121C1F"/>
    <w:rsid w:val="0017227C"/>
    <w:rsid w:val="001D2BB6"/>
    <w:rsid w:val="00201139"/>
    <w:rsid w:val="00261615"/>
    <w:rsid w:val="002814F5"/>
    <w:rsid w:val="002E623B"/>
    <w:rsid w:val="002F4214"/>
    <w:rsid w:val="003620AF"/>
    <w:rsid w:val="003675A7"/>
    <w:rsid w:val="00373D92"/>
    <w:rsid w:val="00374510"/>
    <w:rsid w:val="00375230"/>
    <w:rsid w:val="003A60CB"/>
    <w:rsid w:val="004136AB"/>
    <w:rsid w:val="0042793B"/>
    <w:rsid w:val="00475874"/>
    <w:rsid w:val="004A348E"/>
    <w:rsid w:val="004C1FC9"/>
    <w:rsid w:val="004C48E9"/>
    <w:rsid w:val="004D1B41"/>
    <w:rsid w:val="00502733"/>
    <w:rsid w:val="00505829"/>
    <w:rsid w:val="00555661"/>
    <w:rsid w:val="0057382D"/>
    <w:rsid w:val="00575012"/>
    <w:rsid w:val="00584CCB"/>
    <w:rsid w:val="005D2774"/>
    <w:rsid w:val="005E26E9"/>
    <w:rsid w:val="00673E28"/>
    <w:rsid w:val="0074736A"/>
    <w:rsid w:val="00785615"/>
    <w:rsid w:val="007F2D38"/>
    <w:rsid w:val="00815F2E"/>
    <w:rsid w:val="008664A9"/>
    <w:rsid w:val="008D5B43"/>
    <w:rsid w:val="00905D00"/>
    <w:rsid w:val="00934328"/>
    <w:rsid w:val="00981E73"/>
    <w:rsid w:val="009C4474"/>
    <w:rsid w:val="00A54657"/>
    <w:rsid w:val="00A86846"/>
    <w:rsid w:val="00B36E6A"/>
    <w:rsid w:val="00B73944"/>
    <w:rsid w:val="00BE5EAA"/>
    <w:rsid w:val="00BE6015"/>
    <w:rsid w:val="00CC399F"/>
    <w:rsid w:val="00CF67BD"/>
    <w:rsid w:val="00D517E5"/>
    <w:rsid w:val="00D753C6"/>
    <w:rsid w:val="00E66C29"/>
    <w:rsid w:val="00EC1116"/>
    <w:rsid w:val="00EC3B20"/>
    <w:rsid w:val="00F1030C"/>
    <w:rsid w:val="00F94981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539D3"/>
  <w15:chartTrackingRefBased/>
  <w15:docId w15:val="{23BC3CAE-D5CB-4E6C-A661-166BB75F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058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0582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05829"/>
    <w:rPr>
      <w:rFonts w:ascii="Century Gothic" w:hAnsi="Century Gothic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058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05829"/>
    <w:rPr>
      <w:rFonts w:ascii="Century Gothic" w:hAnsi="Century Gothic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582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58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ienarbeit\Studienarbeit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C1F3C-BF41-4A98-B515-29EA0577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Studienarbeit_Vorlage.dotx</Template>
  <TotalTime>0</TotalTime>
  <Pages>5</Pages>
  <Words>463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gsansone</cp:lastModifiedBy>
  <cp:revision>5</cp:revision>
  <cp:lastPrinted>2017-12-06T22:52:00Z</cp:lastPrinted>
  <dcterms:created xsi:type="dcterms:W3CDTF">2018-02-20T09:47:00Z</dcterms:created>
  <dcterms:modified xsi:type="dcterms:W3CDTF">2018-02-23T19:54:00Z</dcterms:modified>
</cp:coreProperties>
</file>